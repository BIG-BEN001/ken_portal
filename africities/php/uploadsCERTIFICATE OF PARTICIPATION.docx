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31" w:rsidRDefault="00E43F84" w:rsidP="0025656E">
      <w:pPr>
        <w:pStyle w:val="GraphicAnchor"/>
      </w:pPr>
      <w:r w:rsidRPr="00C46B32">
        <w:rPr>
          <w:noProof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1198D23" wp14:editId="483D015D">
                <wp:simplePos x="0" y="0"/>
                <wp:positionH relativeFrom="column">
                  <wp:posOffset>67310</wp:posOffset>
                </wp:positionH>
                <wp:positionV relativeFrom="paragraph">
                  <wp:posOffset>11430</wp:posOffset>
                </wp:positionV>
                <wp:extent cx="10242550" cy="8426450"/>
                <wp:effectExtent l="0" t="0" r="6350" b="0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1" cy="8426450"/>
                          <a:chOff x="508000" y="457201"/>
                          <a:chExt cx="10242883" cy="8426892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693753" y="1112962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5ECB6" id="Group 2" o:spid="_x0000_s1026" style="position:absolute;margin-left:5.3pt;margin-top:.9pt;width:806.5pt;height:663.5pt;z-index:-251659266;mso-width-relative:margin;mso-height-relative:margin" coordorigin="5080,4572" coordsize="102428,84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">
                <v:rect id="Rectangle 2" o:spid="_x0000_s1027" style="position:absolute;left:6937;top:11129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29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" path="m21600,21600l,21600,,,51,r,21537l21600,21537r,63xe" fillcolor="red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0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1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" path="m21600,21600r-55,l21545,63,,63,,,21600,r,21600xe" fillcolor="red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Shape" o:spid="_x0000_s1032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3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4a66ac [3204]" stroked="f" strokeweight="1pt">
                  <v:fill color2="#4a66ac [3204]" angle="315" colors="0 #4a66ac;19661f #629dd1;.5 #297fd5;45875f #629dd1;1 #4a66ac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4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r w:rsidR="00A35C02">
        <w:rPr>
          <w:noProof/>
        </w:rPr>
        <mc:AlternateContent>
          <mc:Choice Requires="wps">
            <w:drawing>
              <wp:anchor distT="0" distB="0" distL="114300" distR="114300" simplePos="0" relativeHeight="251666430" behindDoc="1" locked="0" layoutInCell="1" allowOverlap="1" wp14:anchorId="55EE0A79" wp14:editId="2814A1D8">
                <wp:simplePos x="0" y="0"/>
                <wp:positionH relativeFrom="margin">
                  <wp:posOffset>221311</wp:posOffset>
                </wp:positionH>
                <wp:positionV relativeFrom="paragraph">
                  <wp:posOffset>-449580</wp:posOffset>
                </wp:positionV>
                <wp:extent cx="2673350" cy="1150620"/>
                <wp:effectExtent l="0" t="0" r="0" b="0"/>
                <wp:wrapNone/>
                <wp:docPr id="19" nam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11506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12303" y="21600"/>
                              </a:lnTo>
                              <a:lnTo>
                                <a:pt x="21600" y="0"/>
                              </a:lnTo>
                              <a:lnTo>
                                <a:pt x="92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  <a:alpha val="9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A7E0" id="Shape" o:spid="_x0000_s1026" style="position:absolute;margin-left:17.45pt;margin-top:-35.4pt;width:210.5pt;height:90.6pt;z-index:-2516500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" path="m,21600r12303,l21600,,9297,,,21600xe" fillcolor="#272727 [2749]" stroked="f" strokeweight="1pt">
                <v:fill opacity="59110f"/>
                <v:stroke miterlimit="4" joinstyle="miter"/>
                <v:path arrowok="t" o:extrusionok="f" o:connecttype="custom" o:connectlocs="1336675,575310;1336675,575310;1336675,575310;1336675,575310" o:connectangles="0,90,180,270"/>
                <w10:wrap anchorx="margin"/>
              </v:shape>
            </w:pict>
          </mc:Fallback>
        </mc:AlternateContent>
      </w:r>
      <w:r w:rsidR="00A35C02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0645B79D" wp14:editId="3BA1C000">
                <wp:simplePos x="0" y="0"/>
                <wp:positionH relativeFrom="column">
                  <wp:posOffset>-438150</wp:posOffset>
                </wp:positionH>
                <wp:positionV relativeFrom="paragraph">
                  <wp:posOffset>-467691</wp:posOffset>
                </wp:positionV>
                <wp:extent cx="875030" cy="875030"/>
                <wp:effectExtent l="0" t="0" r="1270" b="1270"/>
                <wp:wrapNone/>
                <wp:docPr id="18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5030" cy="8750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21600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024B6B68" id="Triangle" o:spid="_x0000_s1026" style="position:absolute;margin-left:-34.5pt;margin-top:-36.85pt;width:68.9pt;height:68.9pt;rotation:180;z-index:251664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" path="m21600,21600l21600,,,21600r21600,xe" fillcolor="#ddd" stroked="f" strokeweight="1pt">
                <v:stroke miterlimit="4" joinstyle="miter"/>
                <v:path arrowok="t" o:extrusionok="f" o:connecttype="custom" o:connectlocs="437515,437515;437515,437515;437515,437515;437515,437515" o:connectangles="0,90,180,270"/>
              </v:shape>
            </w:pict>
          </mc:Fallback>
        </mc:AlternateContent>
      </w:r>
      <w:r w:rsidR="00A35C02"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29A60675" wp14:editId="6152748B">
                <wp:simplePos x="0" y="0"/>
                <wp:positionH relativeFrom="page">
                  <wp:posOffset>-13031</wp:posOffset>
                </wp:positionH>
                <wp:positionV relativeFrom="paragraph">
                  <wp:posOffset>-447675</wp:posOffset>
                </wp:positionV>
                <wp:extent cx="2564765" cy="2565400"/>
                <wp:effectExtent l="0" t="0" r="6985" b="6350"/>
                <wp:wrapNone/>
                <wp:docPr id="17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4765" cy="2565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1"/>
                            </a:gs>
                            <a:gs pos="50000">
                              <a:schemeClr val="accent3"/>
                            </a:gs>
                            <a:gs pos="100000">
                              <a:schemeClr val="accent1"/>
                            </a:gs>
                            <a:gs pos="70000">
                              <a:schemeClr val="accent2"/>
                            </a:gs>
                            <a:gs pos="30000">
                              <a:schemeClr val="accent2"/>
                            </a:gs>
                          </a:gsLst>
                          <a:lin ang="8100000" scaled="1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73F602D" id="Triangle" o:spid="_x0000_s1026" style="position:absolute;margin-left:-1.05pt;margin-top:-35.25pt;width:201.95pt;height:202pt;rotation:180;z-index:25166233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" path="m21600,l,21600r21600,l21600,xe" fillcolor="#4a66ac [3204]" stroked="f" strokeweight="1pt">
                <v:fill color2="#4a66ac [3204]" angle="315" colors="0 #4a66ac;19661f #629dd1;.5 #297fd5;45875f #629dd1;1 #4a66ac" focus="100%" type="gradient"/>
                <v:stroke miterlimit="4" joinstyle="miter"/>
                <v:path arrowok="t" o:extrusionok="f" o:connecttype="custom" o:connectlocs="1282383,1282700;1282383,1282700;1282383,1282700;1282383,1282700" o:connectangles="0,90,180,270"/>
                <w10:wrap anchorx="page"/>
              </v:shape>
            </w:pict>
          </mc:Fallback>
        </mc:AlternateContent>
      </w:r>
    </w:p>
    <w:tbl>
      <w:tblPr>
        <w:tblW w:w="14390" w:type="dxa"/>
        <w:tblInd w:w="3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:rsidTr="00D2498D">
        <w:trPr>
          <w:trHeight w:val="2716"/>
        </w:trPr>
        <w:tc>
          <w:tcPr>
            <w:tcW w:w="1439" w:type="dxa"/>
          </w:tcPr>
          <w:p w:rsidR="00C46B32" w:rsidRDefault="00C46B32"/>
        </w:tc>
        <w:tc>
          <w:tcPr>
            <w:tcW w:w="11032" w:type="dxa"/>
            <w:gridSpan w:val="6"/>
            <w:vAlign w:val="center"/>
          </w:tcPr>
          <w:p w:rsidR="00A35C02" w:rsidRDefault="00A35C02" w:rsidP="00D2498D">
            <w:pPr>
              <w:pStyle w:val="Heading1"/>
              <w:ind w:left="180" w:hanging="180"/>
              <w:jc w:val="right"/>
            </w:pPr>
          </w:p>
          <w:p w:rsidR="00A35C02" w:rsidRDefault="00A35C02" w:rsidP="00D2498D">
            <w:pPr>
              <w:pStyle w:val="Heading1"/>
              <w:ind w:left="180" w:hanging="180"/>
              <w:jc w:val="right"/>
            </w:pPr>
            <w:bookmarkStart w:id="0" w:name="_GoBack"/>
            <w:bookmarkEnd w:id="0"/>
          </w:p>
          <w:p w:rsidR="00C46B32" w:rsidRPr="00A35C02" w:rsidRDefault="00D2498D" w:rsidP="00A35C02">
            <w:pPr>
              <w:pStyle w:val="Heading1"/>
              <w:ind w:left="180" w:hanging="180"/>
              <w:jc w:val="center"/>
              <w:rPr>
                <w:rFonts w:ascii="Lucida Calligraphy" w:hAnsi="Lucida Calligraphy"/>
              </w:rPr>
            </w:pPr>
            <w:r w:rsidRPr="00A35C02">
              <w:rPr>
                <w:rFonts w:ascii="Lucida Calligraphy" w:hAnsi="Lucida Calligraphy"/>
                <w:sz w:val="56"/>
              </w:rPr>
              <w:t>CERTIFICATE OF PARTICIPATION</w:t>
            </w:r>
          </w:p>
        </w:tc>
        <w:tc>
          <w:tcPr>
            <w:tcW w:w="1919" w:type="dxa"/>
            <w:gridSpan w:val="2"/>
          </w:tcPr>
          <w:p w:rsidR="00C46B32" w:rsidRDefault="00C46B32"/>
        </w:tc>
      </w:tr>
      <w:tr w:rsidR="005B09BE" w:rsidTr="00D2498D">
        <w:trPr>
          <w:trHeight w:val="430"/>
        </w:trPr>
        <w:tc>
          <w:tcPr>
            <w:tcW w:w="14390" w:type="dxa"/>
            <w:gridSpan w:val="9"/>
          </w:tcPr>
          <w:p w:rsidR="005B09BE" w:rsidRDefault="00C46B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725278" id="Rectangle 22" o:spid="_x0000_s1026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" fillcolor="#4a66ac [3204]" stroked="f" strokeweight="2pt">
                      <v:fill color2="#4a66ac [3204]" rotate="t" angle="90" colors="0 #4a66ac;19661f #629dd1;.5 #297fd5;45875f #629dd1;1 #4a66ac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:rsidTr="00D2498D">
        <w:trPr>
          <w:trHeight w:val="408"/>
        </w:trPr>
        <w:tc>
          <w:tcPr>
            <w:tcW w:w="2878" w:type="dxa"/>
            <w:gridSpan w:val="2"/>
          </w:tcPr>
          <w:p w:rsidR="00292168" w:rsidRDefault="00292168"/>
        </w:tc>
        <w:tc>
          <w:tcPr>
            <w:tcW w:w="8634" w:type="dxa"/>
            <w:gridSpan w:val="4"/>
            <w:vAlign w:val="center"/>
          </w:tcPr>
          <w:p w:rsidR="00292168" w:rsidRPr="00292168" w:rsidRDefault="005C5565" w:rsidP="00EE5A14">
            <w:pPr>
              <w:pStyle w:val="Heading2"/>
            </w:pPr>
            <w:sdt>
              <w:sdtPr>
                <w:id w:val="2065522394"/>
                <w:placeholder>
                  <w:docPart w:val="BB22E04773F3468CBC258BA206440A13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D2498D">
                  <w:rPr>
                    <w:b/>
                    <w:color w:val="FFFFFF" w:themeColor="background1"/>
                  </w:rPr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D2498D">
        <w:trPr>
          <w:trHeight w:val="854"/>
        </w:trPr>
        <w:tc>
          <w:tcPr>
            <w:tcW w:w="14390" w:type="dxa"/>
            <w:gridSpan w:val="9"/>
          </w:tcPr>
          <w:p w:rsidR="005B09BE" w:rsidRDefault="005B09BE"/>
        </w:tc>
      </w:tr>
      <w:tr w:rsidR="00292168" w:rsidTr="00D2498D">
        <w:tc>
          <w:tcPr>
            <w:tcW w:w="1439" w:type="dxa"/>
          </w:tcPr>
          <w:p w:rsidR="00292168" w:rsidRDefault="00292168"/>
        </w:tc>
        <w:tc>
          <w:tcPr>
            <w:tcW w:w="11512" w:type="dxa"/>
            <w:gridSpan w:val="7"/>
          </w:tcPr>
          <w:p w:rsidR="00292168" w:rsidRDefault="005C5565" w:rsidP="00DD00C7">
            <w:pPr>
              <w:pStyle w:val="Heading1Alt"/>
            </w:pPr>
            <w:sdt>
              <w:sdtPr>
                <w:id w:val="1765572839"/>
                <w:placeholder>
                  <w:docPart w:val="EA1F2599B92F4BF1B24C27D1FF4160E1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Recipient Name</w:t>
                </w:r>
              </w:sdtContent>
            </w:sdt>
          </w:p>
        </w:tc>
        <w:tc>
          <w:tcPr>
            <w:tcW w:w="1439" w:type="dxa"/>
          </w:tcPr>
          <w:p w:rsidR="00292168" w:rsidRDefault="00292168"/>
        </w:tc>
      </w:tr>
      <w:tr w:rsidR="00292168" w:rsidTr="00D2498D">
        <w:tc>
          <w:tcPr>
            <w:tcW w:w="2878" w:type="dxa"/>
            <w:gridSpan w:val="2"/>
          </w:tcPr>
          <w:p w:rsidR="00292168" w:rsidRDefault="00292168"/>
        </w:tc>
        <w:tc>
          <w:tcPr>
            <w:tcW w:w="2878" w:type="dxa"/>
            <w:gridSpan w:val="2"/>
          </w:tcPr>
          <w:p w:rsidR="00292168" w:rsidRDefault="00D249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33AEBBC9" wp14:editId="6BFCF4F4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161925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40341" id="Rectangle 23" o:spid="_x0000_s1026" style="position:absolute;margin-left:89pt;margin-top:12.7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w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" fillcolor="#4a66ac [3204]" stroked="f" strokeweight="2pt">
                      <v:fill color2="#4a66ac [3204]" rotate="t" angle="90" colors="0 #4a66ac;19661f #629dd1;.5 #297fd5;45875f #629dd1;1 #4a66ac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D2498D">
        <w:trPr>
          <w:trHeight w:val="34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Default="00E43F84" w:rsidP="00E43F84">
            <w:pPr>
              <w:pStyle w:val="Heading2"/>
            </w:pPr>
            <w:r>
              <w:t xml:space="preserve">PARTICIPATED </w:t>
            </w: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D2498D">
        <w:trPr>
          <w:trHeight w:val="41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D2498D">
        <w:trPr>
          <w:trHeight w:val="58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bottom w:val="single" w:sz="8" w:space="0" w:color="4A66AC" w:themeColor="accent1"/>
            </w:tcBorders>
            <w:vAlign w:val="center"/>
          </w:tcPr>
          <w:p w:rsidR="005B09BE" w:rsidRPr="005B09BE" w:rsidRDefault="00E43F84" w:rsidP="00E43F84">
            <w:pPr>
              <w:pStyle w:val="Heading3"/>
            </w:pPr>
            <w:r>
              <w:t>KISUMU EMERGENCY OPERATIONS TRAINING</w:t>
            </w: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D2498D">
        <w:trPr>
          <w:trHeight w:val="666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top w:val="single" w:sz="8" w:space="0" w:color="4A66AC" w:themeColor="accent1"/>
            </w:tcBorders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D2498D">
        <w:trPr>
          <w:trHeight w:val="666"/>
        </w:trPr>
        <w:tc>
          <w:tcPr>
            <w:tcW w:w="1439" w:type="dxa"/>
          </w:tcPr>
          <w:p w:rsidR="005B09BE" w:rsidRDefault="005B09BE"/>
        </w:tc>
        <w:tc>
          <w:tcPr>
            <w:tcW w:w="2878" w:type="dxa"/>
            <w:gridSpan w:val="2"/>
            <w:tcBorders>
              <w:bottom w:val="single" w:sz="8" w:space="0" w:color="4A66AC" w:themeColor="accent1"/>
            </w:tcBorders>
            <w:vAlign w:val="center"/>
          </w:tcPr>
          <w:p w:rsidR="005B09BE" w:rsidRPr="005B09BE" w:rsidRDefault="005C5565" w:rsidP="00EE5A14">
            <w:pPr>
              <w:jc w:val="center"/>
            </w:pPr>
            <w:sdt>
              <w:sdtPr>
                <w:id w:val="-922110409"/>
                <w:placeholder>
                  <w:docPart w:val="03CEC506E1244DE2AD573F1F19FC9EB0"/>
                </w:placeholder>
                <w:showingPlcHdr/>
                <w15:appearance w15:val="hidden"/>
              </w:sdtPr>
              <w:sdtEndPr/>
              <w:sdtContent>
                <w:r w:rsidR="00EE5A14">
                  <w:t>Month, Day, Year</w:t>
                </w:r>
              </w:sdtContent>
            </w:sdt>
          </w:p>
        </w:tc>
        <w:tc>
          <w:tcPr>
            <w:tcW w:w="1439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4A66AC" w:themeColor="accent1"/>
            </w:tcBorders>
            <w:vAlign w:val="center"/>
          </w:tcPr>
          <w:p w:rsidR="005B09BE" w:rsidRDefault="005C5565" w:rsidP="00EE5A14">
            <w:pPr>
              <w:jc w:val="center"/>
            </w:pPr>
            <w:sdt>
              <w:sdtPr>
                <w:id w:val="2123259564"/>
                <w:placeholder>
                  <w:docPart w:val="81EFA9AF487A42B5BD127FF265F39970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SIGNED, Signature Name, Title</w:t>
                </w:r>
              </w:sdtContent>
            </w:sdt>
          </w:p>
        </w:tc>
        <w:tc>
          <w:tcPr>
            <w:tcW w:w="1439" w:type="dxa"/>
          </w:tcPr>
          <w:p w:rsidR="005B09BE" w:rsidRDefault="005B09BE"/>
        </w:tc>
      </w:tr>
      <w:tr w:rsidR="005B09BE" w:rsidTr="00D2498D">
        <w:trPr>
          <w:trHeight w:val="49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D2498D">
        <w:trPr>
          <w:trHeight w:val="985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2878" w:type="dxa"/>
            <w:gridSpan w:val="2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B09BE" w:rsidRPr="005B09BE" w:rsidRDefault="005C5565" w:rsidP="00EE5A14">
            <w:pPr>
              <w:pStyle w:val="Heading2"/>
            </w:pPr>
            <w:sdt>
              <w:sdtPr>
                <w:id w:val="-447464332"/>
                <w:placeholder>
                  <w:docPart w:val="4516A21CB7034F9ABD215131919A5555"/>
                </w:placeholder>
                <w:temporary/>
                <w:showingPlcHdr/>
                <w15:appearance w15:val="hidden"/>
              </w:sdtPr>
              <w:sdtEndPr/>
              <w:sdtContent>
                <w:r w:rsidR="00EE5A14">
                  <w:t>Company Logo</w:t>
                </w:r>
              </w:sdtContent>
            </w:sdt>
          </w:p>
        </w:tc>
        <w:tc>
          <w:tcPr>
            <w:tcW w:w="2878" w:type="dxa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</w:tbl>
    <w:p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565" w:rsidRDefault="005C5565" w:rsidP="00E274A2">
      <w:r>
        <w:separator/>
      </w:r>
    </w:p>
  </w:endnote>
  <w:endnote w:type="continuationSeparator" w:id="0">
    <w:p w:rsidR="005C5565" w:rsidRDefault="005C5565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Microsoft Sans Serif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565" w:rsidRDefault="005C5565" w:rsidP="00E274A2">
      <w:r>
        <w:separator/>
      </w:r>
    </w:p>
  </w:footnote>
  <w:footnote w:type="continuationSeparator" w:id="0">
    <w:p w:rsidR="005C5565" w:rsidRDefault="005C5565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4D"/>
    <w:rsid w:val="000017A0"/>
    <w:rsid w:val="000A641B"/>
    <w:rsid w:val="00114D8E"/>
    <w:rsid w:val="00121289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F6D24"/>
    <w:rsid w:val="0059337D"/>
    <w:rsid w:val="005B09BE"/>
    <w:rsid w:val="005C5565"/>
    <w:rsid w:val="006C60E6"/>
    <w:rsid w:val="0074596A"/>
    <w:rsid w:val="00793A50"/>
    <w:rsid w:val="007C7831"/>
    <w:rsid w:val="00A35C02"/>
    <w:rsid w:val="00AC0554"/>
    <w:rsid w:val="00B813A3"/>
    <w:rsid w:val="00C46B32"/>
    <w:rsid w:val="00CD1290"/>
    <w:rsid w:val="00D12B4A"/>
    <w:rsid w:val="00D2498D"/>
    <w:rsid w:val="00DB7228"/>
    <w:rsid w:val="00DC404D"/>
    <w:rsid w:val="00DD00C7"/>
    <w:rsid w:val="00E274A2"/>
    <w:rsid w:val="00E43F84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4A66AC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4A66AC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22E04773F3468CBC258BA206440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E858-DAC6-406E-A755-36937FE0B401}"/>
      </w:docPartPr>
      <w:docPartBody>
        <w:p w:rsidR="00000000" w:rsidRDefault="00A54DB9">
          <w:pPr>
            <w:pStyle w:val="BB22E04773F3468CBC258BA206440A13"/>
          </w:pPr>
          <w:r w:rsidRPr="00292168">
            <w:t>THIS ACKNOWLEDGES THAT</w:t>
          </w:r>
        </w:p>
      </w:docPartBody>
    </w:docPart>
    <w:docPart>
      <w:docPartPr>
        <w:name w:val="EA1F2599B92F4BF1B24C27D1FF416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41C52-8CE0-4962-A544-055E5468AF1F}"/>
      </w:docPartPr>
      <w:docPartBody>
        <w:p w:rsidR="00000000" w:rsidRDefault="00A54DB9">
          <w:pPr>
            <w:pStyle w:val="EA1F2599B92F4BF1B24C27D1FF4160E1"/>
          </w:pPr>
          <w:r w:rsidRPr="00292168">
            <w:t>Recipient Name</w:t>
          </w:r>
        </w:p>
      </w:docPartBody>
    </w:docPart>
    <w:docPart>
      <w:docPartPr>
        <w:name w:val="03CEC506E1244DE2AD573F1F19FC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8B3-DFB3-46AC-B0CD-A5D22C11CF35}"/>
      </w:docPartPr>
      <w:docPartBody>
        <w:p w:rsidR="00000000" w:rsidRDefault="00A54DB9">
          <w:pPr>
            <w:pStyle w:val="03CEC506E1244DE2AD573F1F19FC9EB0"/>
          </w:pPr>
          <w:r>
            <w:t>Month, Day, Year</w:t>
          </w:r>
        </w:p>
      </w:docPartBody>
    </w:docPart>
    <w:docPart>
      <w:docPartPr>
        <w:name w:val="81EFA9AF487A42B5BD127FF265F39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CECB-B640-47D6-A95D-7AE1FC786AA2}"/>
      </w:docPartPr>
      <w:docPartBody>
        <w:p w:rsidR="00000000" w:rsidRDefault="00A54DB9">
          <w:pPr>
            <w:pStyle w:val="81EFA9AF487A42B5BD127FF265F39970"/>
          </w:pPr>
          <w:r w:rsidRPr="005B09BE">
            <w:t>SIGNED, Signature Name, Title</w:t>
          </w:r>
        </w:p>
      </w:docPartBody>
    </w:docPart>
    <w:docPart>
      <w:docPartPr>
        <w:name w:val="4516A21CB7034F9ABD215131919A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C06D9-43E9-41E7-A42E-1462FE14366E}"/>
      </w:docPartPr>
      <w:docPartBody>
        <w:p w:rsidR="00000000" w:rsidRDefault="00A54DB9">
          <w:pPr>
            <w:pStyle w:val="4516A21CB7034F9ABD215131919A5555"/>
          </w:pPr>
          <w:r>
            <w:t>Company Logo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Microsoft Sans Serif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0C"/>
    <w:rsid w:val="0037590C"/>
    <w:rsid w:val="00A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462E1713714CB4B41892A9E748F228">
    <w:name w:val="71462E1713714CB4B41892A9E748F228"/>
  </w:style>
  <w:style w:type="paragraph" w:customStyle="1" w:styleId="BB22E04773F3468CBC258BA206440A13">
    <w:name w:val="BB22E04773F3468CBC258BA206440A13"/>
  </w:style>
  <w:style w:type="paragraph" w:customStyle="1" w:styleId="EA1F2599B92F4BF1B24C27D1FF4160E1">
    <w:name w:val="EA1F2599B92F4BF1B24C27D1FF4160E1"/>
  </w:style>
  <w:style w:type="paragraph" w:customStyle="1" w:styleId="990295104D974AFA95AE9A31954C0AEF">
    <w:name w:val="990295104D974AFA95AE9A31954C0AEF"/>
  </w:style>
  <w:style w:type="paragraph" w:customStyle="1" w:styleId="E810BC81FF544A15A66A1996FDEFBF3E">
    <w:name w:val="E810BC81FF544A15A66A1996FDEFBF3E"/>
  </w:style>
  <w:style w:type="paragraph" w:customStyle="1" w:styleId="03CEC506E1244DE2AD573F1F19FC9EB0">
    <w:name w:val="03CEC506E1244DE2AD573F1F19FC9EB0"/>
  </w:style>
  <w:style w:type="paragraph" w:customStyle="1" w:styleId="81EFA9AF487A42B5BD127FF265F39970">
    <w:name w:val="81EFA9AF487A42B5BD127FF265F39970"/>
  </w:style>
  <w:style w:type="paragraph" w:customStyle="1" w:styleId="4516A21CB7034F9ABD215131919A5555">
    <w:name w:val="4516A21CB7034F9ABD215131919A5555"/>
  </w:style>
  <w:style w:type="paragraph" w:customStyle="1" w:styleId="08AEAEB1503B4C869A4ABA2D4523CF74">
    <w:name w:val="08AEAEB1503B4C869A4ABA2D4523CF74"/>
    <w:rsid w:val="003759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2021-11-13T14:49:00Z</dcterms:created>
  <dcterms:modified xsi:type="dcterms:W3CDTF">2021-11-13T16:10:00Z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